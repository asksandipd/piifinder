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BD" w:rsidRDefault="00EE1A63">
      <w:r>
        <w:t>SSN 088</w:t>
      </w:r>
      <w:r w:rsidR="001413A0">
        <w:t>-</w:t>
      </w:r>
      <w:r>
        <w:t>92</w:t>
      </w:r>
      <w:r w:rsidR="001413A0">
        <w:t>-</w:t>
      </w:r>
      <w:bookmarkStart w:id="0" w:name="_GoBack"/>
      <w:bookmarkEnd w:id="0"/>
      <w:r>
        <w:t>6783</w:t>
      </w:r>
    </w:p>
    <w:sectPr w:rsidR="00B6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D44"/>
    <w:rsid w:val="001413A0"/>
    <w:rsid w:val="004C5D44"/>
    <w:rsid w:val="00501C00"/>
    <w:rsid w:val="008A21A0"/>
    <w:rsid w:val="00A60103"/>
    <w:rsid w:val="00B626BD"/>
    <w:rsid w:val="00E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22E77C3B.dotm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AllianceBernstein L.P.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Hod, Elad</dc:creator>
  <cp:lastModifiedBy>Hod, Elad</cp:lastModifiedBy>
  <cp:revision>2</cp:revision>
  <dcterms:created xsi:type="dcterms:W3CDTF">2017-01-18T14:32:00Z</dcterms:created>
  <dcterms:modified xsi:type="dcterms:W3CDTF">2017-01-18T14:32:00Z</dcterms:modified>
</cp:coreProperties>
</file>